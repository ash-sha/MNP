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6347" w14:textId="2FF50B77" w:rsidR="00D74E94" w:rsidRPr="00E70968" w:rsidRDefault="00FD1F5B" w:rsidP="00E70968">
      <w:pPr>
        <w:pStyle w:val="NormalWeb"/>
        <w:spacing w:before="0" w:beforeAutospacing="0" w:afterAutospacing="0"/>
        <w:jc w:val="center"/>
        <w:rPr>
          <w:rFonts w:ascii="Arial" w:hAnsi="Arial" w:cs="Arial Unicode MS"/>
          <w:b/>
          <w:bCs/>
          <w:color w:val="000000" w:themeColor="text1"/>
          <w:sz w:val="48"/>
          <w:szCs w:val="48"/>
        </w:rPr>
      </w:pPr>
      <w:r w:rsidRPr="00703666">
        <w:rPr>
          <w:rFonts w:ascii="Arial" w:hAnsi="Arial" w:cs="Arial Unicode MS"/>
          <w:b/>
          <w:bCs/>
          <w:color w:val="000000" w:themeColor="text1"/>
          <w:sz w:val="48"/>
          <w:szCs w:val="48"/>
          <w:cs/>
        </w:rPr>
        <w:t>பயனாளி ஒப்புகை படிவம்</w:t>
      </w:r>
    </w:p>
    <w:p w14:paraId="00998C34" w14:textId="37D3A96D" w:rsidR="001A51E3" w:rsidRDefault="004378A9" w:rsidP="00E70968">
      <w:pPr>
        <w:pStyle w:val="NormalWeb"/>
        <w:spacing w:before="0" w:beforeAutospacing="0" w:afterAutospacing="0"/>
        <w:ind w:left="3600" w:firstLine="720"/>
        <w:rPr>
          <w:rFonts w:ascii="Arial" w:hAnsi="Arial" w:cs="Arial Unicode MS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 Unicode MS"/>
          <w:b/>
          <w:bCs/>
          <w:noProof/>
          <w:color w:val="000000" w:themeColor="tex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E178C6B" wp14:editId="1D1C1845">
                <wp:simplePos x="0" y="0"/>
                <wp:positionH relativeFrom="column">
                  <wp:posOffset>690327</wp:posOffset>
                </wp:positionH>
                <wp:positionV relativeFrom="paragraph">
                  <wp:posOffset>277454</wp:posOffset>
                </wp:positionV>
                <wp:extent cx="6164273" cy="7737987"/>
                <wp:effectExtent l="0" t="0" r="8255" b="9525"/>
                <wp:wrapNone/>
                <wp:docPr id="163459709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273" cy="7737987"/>
                          <a:chOff x="0" y="0"/>
                          <a:chExt cx="6164273" cy="7737987"/>
                        </a:xfrm>
                      </wpg:grpSpPr>
                      <wps:wsp>
                        <wps:cNvPr id="2" name="Rectangle 12"/>
                        <wps:cNvSpPr/>
                        <wps:spPr>
                          <a:xfrm>
                            <a:off x="3175819" y="0"/>
                            <a:ext cx="2628000" cy="39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2"/>
                        <wps:cNvSpPr/>
                        <wps:spPr>
                          <a:xfrm>
                            <a:off x="4267200" y="747252"/>
                            <a:ext cx="105664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97596" name="Rectangle 7"/>
                        <wps:cNvSpPr/>
                        <wps:spPr>
                          <a:xfrm>
                            <a:off x="1514168" y="747252"/>
                            <a:ext cx="105664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5"/>
                        <wps:cNvSpPr/>
                        <wps:spPr>
                          <a:xfrm>
                            <a:off x="4562168" y="1347019"/>
                            <a:ext cx="1602105" cy="200037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5002D7" w14:textId="77777777" w:rsidR="006D66E3" w:rsidRPr="00F27125" w:rsidRDefault="00F27125" w:rsidP="006D66E3">
                              <w:pPr>
                                <w:jc w:val="center"/>
                                <w:rPr>
                                  <w:rFonts w:ascii="Bamini" w:hAnsi="Bamin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27125">
                                <w:rPr>
                                  <w:rFonts w:ascii="Latha" w:hAnsi="Latha" w:cs="Latha" w:hint="cs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val="en-US"/>
                                </w:rPr>
                                <w:t xml:space="preserve">புகைப்படம்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781765" name="Rectangle 9"/>
                        <wps:cNvSpPr/>
                        <wps:spPr>
                          <a:xfrm>
                            <a:off x="1514168" y="1347019"/>
                            <a:ext cx="280035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4"/>
                        <wps:cNvSpPr/>
                        <wps:spPr>
                          <a:xfrm>
                            <a:off x="0" y="1966452"/>
                            <a:ext cx="4314825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677837" name="Rectangle 8"/>
                        <wps:cNvSpPr/>
                        <wps:spPr>
                          <a:xfrm>
                            <a:off x="265471" y="3834581"/>
                            <a:ext cx="2571750" cy="3643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6"/>
                        <wps:cNvSpPr/>
                        <wps:spPr>
                          <a:xfrm>
                            <a:off x="265471" y="4336026"/>
                            <a:ext cx="2571750" cy="3643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3"/>
                        <wps:cNvSpPr/>
                        <wps:spPr>
                          <a:xfrm>
                            <a:off x="403123" y="6302477"/>
                            <a:ext cx="3864077" cy="1435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78C6B" id="Group 1" o:spid="_x0000_s1026" style="position:absolute;left:0;text-align:left;margin-left:54.35pt;margin-top:21.85pt;width:485.4pt;height:609.3pt;z-index:251657216" coordsize="61642,77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">
                <v:rect id="Rectangle 12" o:spid="_x0000_s1027" style="position:absolute;left:31758;width:26280;height:3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" filled="f" strokecolor="black [3213]" strokeweight="1pt"/>
                <v:rect id="Rectangle 2" o:spid="_x0000_s1028" style="position:absolute;left:42672;top:7472;width:10566;height:3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fbvyQAAAN8AAAAPAAAAZHJzL2Rvd25yZXYueG1sRI9BS8NA&#13;&#10;FITvgv9heYKXYjcVF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/Dn278kAAADf&#13;&#10;AAAADwAAAAAAAAAAAAAAAAAHAgAAZHJzL2Rvd25yZXYueG1sUEsFBgAAAAADAAMAtwAAAP0CAAAA&#13;&#10;AA==&#13;&#10;" filled="f" strokecolor="black [3213]" strokeweight="1pt"/>
                <v:rect id="Rectangle 7" o:spid="_x0000_s1029" style="position:absolute;left:15141;top:7472;width:10567;height:3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" filled="f" strokecolor="black [3213]" strokeweight="1pt"/>
                <v:rect id="Rectangle 5" o:spid="_x0000_s1030" style="position:absolute;left:45621;top:13470;width:16021;height:20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" filled="f" strokecolor="black [3213]" strokeweight="1pt">
                  <v:textbox>
                    <w:txbxContent>
                      <w:p w14:paraId="6E5002D7" w14:textId="77777777" w:rsidR="006D66E3" w:rsidRPr="00F27125" w:rsidRDefault="00F27125" w:rsidP="006D66E3">
                        <w:pPr>
                          <w:jc w:val="center"/>
                          <w:rPr>
                            <w:rFonts w:ascii="Bamini" w:hAnsi="Bamin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27125">
                          <w:rPr>
                            <w:rFonts w:ascii="Latha" w:hAnsi="Latha" w:cs="Latha" w:hint="cs"/>
                            <w:b/>
                            <w:bCs/>
                            <w:sz w:val="24"/>
                            <w:szCs w:val="24"/>
                            <w:cs/>
                            <w:lang w:val="en-US"/>
                          </w:rPr>
                          <w:t xml:space="preserve">புகைப்படம் </w:t>
                        </w:r>
                      </w:p>
                    </w:txbxContent>
                  </v:textbox>
                </v:rect>
                <v:rect id="Rectangle 9" o:spid="_x0000_s1031" style="position:absolute;left:15141;top:13470;width:28004;height:3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" filled="f" strokecolor="black [3213]" strokeweight="1pt"/>
                <v:rect id="Rectangle 4" o:spid="_x0000_s1032" style="position:absolute;top:19664;width:43148;height:150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  <v:rect id="Rectangle 8" o:spid="_x0000_s1033" style="position:absolute;left:2654;top:38345;width:25718;height:36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" filled="f" strokecolor="black [3213]" strokeweight="1pt"/>
                <v:rect id="Rectangle 6" o:spid="_x0000_s1034" style="position:absolute;left:2654;top:43360;width:25718;height:36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" filled="f" strokecolor="black [3213]" strokeweight="1pt"/>
                <v:rect id="Rectangle 3" o:spid="_x0000_s1035" style="position:absolute;left:4031;top:63024;width:38641;height:14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/>
              </v:group>
            </w:pict>
          </mc:Fallback>
        </mc:AlternateContent>
      </w:r>
    </w:p>
    <w:p w14:paraId="089B716A" w14:textId="6244B325" w:rsidR="00F27125" w:rsidRPr="00AD23D7" w:rsidRDefault="00FD1F5B" w:rsidP="00E70968">
      <w:pPr>
        <w:pStyle w:val="NormalWeb"/>
        <w:spacing w:before="0" w:beforeAutospacing="0" w:afterAutospacing="0"/>
        <w:ind w:left="3600" w:firstLine="720"/>
        <w:rPr>
          <w:rFonts w:ascii="Arial" w:hAnsi="Arial" w:cs="Arial Unicode MS"/>
          <w:b/>
          <w:bCs/>
          <w:color w:val="000000" w:themeColor="text1"/>
          <w:sz w:val="36"/>
          <w:szCs w:val="36"/>
        </w:rPr>
      </w:pPr>
      <w:r w:rsidRPr="00AD23D7">
        <w:rPr>
          <w:rFonts w:ascii="Arial" w:hAnsi="Arial" w:cs="Arial Unicode MS"/>
          <w:b/>
          <w:bCs/>
          <w:color w:val="000000" w:themeColor="text1"/>
          <w:sz w:val="36"/>
          <w:szCs w:val="36"/>
          <w:cs/>
        </w:rPr>
        <w:t>மாவட்டம்</w:t>
      </w:r>
    </w:p>
    <w:p w14:paraId="4E5AA215" w14:textId="5B439788" w:rsidR="00AD23D7" w:rsidRDefault="00E70968" w:rsidP="00E70968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 w:hint="cs"/>
          <w:b/>
          <w:bCs/>
          <w:color w:val="000000" w:themeColor="text1"/>
          <w:cs/>
        </w:rPr>
        <w:t xml:space="preserve">  </w:t>
      </w:r>
    </w:p>
    <w:p w14:paraId="0016EE1F" w14:textId="15942E8D" w:rsidR="001A51E3" w:rsidRDefault="009A22E8" w:rsidP="00AD23D7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color w:val="000000" w:themeColor="text1"/>
        </w:rPr>
        <w:t xml:space="preserve">  </w:t>
      </w:r>
    </w:p>
    <w:p w14:paraId="0608F0C6" w14:textId="311B02D8" w:rsidR="00D74E94" w:rsidRPr="00D62D15" w:rsidRDefault="001521E9" w:rsidP="00AD23D7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noProof/>
          <w:color w:val="000000" w:themeColor="text1"/>
        </w:rPr>
      </w:pPr>
      <w:r>
        <w:rPr>
          <w:rFonts w:ascii="Arial" w:hAnsi="Arial" w:cs="Arial Unicode MS"/>
          <w:b/>
          <w:bCs/>
          <w:color w:val="000000" w:themeColor="text1"/>
        </w:rPr>
        <w:t xml:space="preserve">  </w:t>
      </w:r>
      <w:r w:rsidR="00D74E94" w:rsidRPr="00D62D15">
        <w:rPr>
          <w:rFonts w:ascii="Arial" w:hAnsi="Arial" w:cs="Arial Unicode MS"/>
          <w:b/>
          <w:bCs/>
          <w:color w:val="000000" w:themeColor="text1"/>
          <w:cs/>
        </w:rPr>
        <w:t>பயனாளியின் விண்ணப்ப எண்:</w:t>
      </w:r>
      <w:r w:rsidR="00D74E94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  <w:r w:rsidR="00D74E94" w:rsidRPr="00D62D15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D74E94" w:rsidRPr="00D62D15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D74E94" w:rsidRPr="00D62D15">
        <w:rPr>
          <w:rFonts w:ascii="Arial" w:hAnsi="Arial" w:cs="Arial"/>
          <w:b/>
          <w:bCs/>
          <w:color w:val="000000" w:themeColor="text1"/>
        </w:rPr>
        <w:t>Token No</w:t>
      </w:r>
      <w:r w:rsidR="00D74E94" w:rsidRPr="00D62D15">
        <w:rPr>
          <w:rFonts w:ascii="Arial" w:hAnsi="Arial" w:cs="Arial Unicode MS"/>
          <w:b/>
          <w:bCs/>
          <w:color w:val="000000" w:themeColor="text1"/>
          <w:cs/>
        </w:rPr>
        <w:t>.</w:t>
      </w:r>
    </w:p>
    <w:p w14:paraId="5CC9F384" w14:textId="79116205" w:rsidR="001A51E3" w:rsidRPr="001521E9" w:rsidRDefault="00703666" w:rsidP="001521E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before="0" w:beforeAutospacing="0" w:afterAutospacing="0"/>
        <w:rPr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              </w:t>
      </w:r>
      <w:r w:rsidR="0019721F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2B678817" w14:textId="1E4BCB7B" w:rsidR="00AD23D7" w:rsidRPr="00AD23D7" w:rsidRDefault="00FD1F5B" w:rsidP="00FD1F5B">
      <w:pPr>
        <w:pStyle w:val="NormalWeb"/>
        <w:spacing w:before="0" w:beforeAutospacing="0" w:afterAutospacing="0"/>
        <w:rPr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பயனாளியின் பெயர் :</w:t>
      </w:r>
      <w:r w:rsidR="004B15B2" w:rsidRPr="00D62D15">
        <w:rPr>
          <w:rFonts w:cs="Arial Unicode MS"/>
          <w:b/>
          <w:bCs/>
          <w:color w:val="000000" w:themeColor="text1"/>
          <w:cs/>
        </w:rPr>
        <w:t xml:space="preserve"> </w:t>
      </w:r>
      <w:r w:rsidRPr="00D62D15">
        <w:rPr>
          <w:rFonts w:ascii="Arial" w:hAnsi="Arial" w:cs="Arial"/>
          <w:b/>
          <w:bCs/>
          <w:color w:val="000000" w:themeColor="text1"/>
        </w:rPr>
        <w:t>Mr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./</w:t>
      </w:r>
      <w:r w:rsidRPr="00D62D15">
        <w:rPr>
          <w:rFonts w:ascii="Arial" w:hAnsi="Arial" w:cs="Arial"/>
          <w:b/>
          <w:bCs/>
          <w:color w:val="000000" w:themeColor="text1"/>
        </w:rPr>
        <w:t>MS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.</w:t>
      </w:r>
      <w:r w:rsidR="004B15B2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0E5D0A84" w14:textId="77777777" w:rsidR="001A51E3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3DDCAA01" w14:textId="11C94C8D" w:rsidR="00FD1F5B" w:rsidRPr="00D62D15" w:rsidRDefault="00FD1F5B" w:rsidP="00FD1F5B">
      <w:pPr>
        <w:pStyle w:val="NormalWeb"/>
        <w:spacing w:before="0" w:beforeAutospacing="0" w:afterAutospacing="0"/>
        <w:rPr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முகவரி</w:t>
      </w:r>
      <w:r w:rsidR="004B15B2" w:rsidRPr="00D62D15">
        <w:rPr>
          <w:rFonts w:ascii="Arial" w:hAnsi="Arial" w:cs="Arial Unicode MS"/>
          <w:b/>
          <w:bCs/>
          <w:color w:val="000000" w:themeColor="text1"/>
          <w:cs/>
        </w:rPr>
        <w:t>:</w:t>
      </w:r>
      <w:r w:rsidR="004B15B2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5572C56C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Bamini" w:hAnsi="Bamini" w:cs="Arial Unicode MS"/>
          <w:b/>
          <w:bCs/>
          <w:color w:val="000000" w:themeColor="text1"/>
        </w:rPr>
      </w:pPr>
    </w:p>
    <w:p w14:paraId="2F0CB101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14EF3501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37D11F56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CABF404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51511275" w14:textId="77777777" w:rsidR="001A51E3" w:rsidRDefault="001A51E3" w:rsidP="0016399C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</w:p>
    <w:p w14:paraId="1BBD2C20" w14:textId="03482032" w:rsidR="00F27125" w:rsidRPr="00D62D15" w:rsidRDefault="00F27125" w:rsidP="0016399C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</w:p>
    <w:p w14:paraId="4352860A" w14:textId="77777777" w:rsidR="00AD23D7" w:rsidRDefault="00FD1F5B" w:rsidP="00E70968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கைபேசி</w:t>
      </w:r>
      <w:r w:rsidR="004B15B2" w:rsidRPr="00D62D15">
        <w:rPr>
          <w:rFonts w:ascii="Arial" w:hAnsi="Arial" w:cs="Arial Unicode MS"/>
          <w:b/>
          <w:bCs/>
          <w:color w:val="000000" w:themeColor="text1"/>
          <w:cs/>
        </w:rPr>
        <w:t>:</w:t>
      </w:r>
    </w:p>
    <w:p w14:paraId="4FED133C" w14:textId="3A3C7832" w:rsidR="009A22E8" w:rsidRDefault="009A22E8" w:rsidP="00E70968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</w:p>
    <w:p w14:paraId="5507CA53" w14:textId="77777777" w:rsidR="00D62D15" w:rsidRPr="00D62D15" w:rsidRDefault="00633B5F" w:rsidP="009A22E8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ஆதார் எண்:</w:t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rFonts w:hint="cs"/>
          <w:b/>
          <w:bCs/>
          <w:color w:val="000000" w:themeColor="text1"/>
          <w:cs/>
        </w:rPr>
        <w:t xml:space="preserve"> </w:t>
      </w:r>
      <w:r w:rsidR="00FD1F5B" w:rsidRPr="00D62D15">
        <w:rPr>
          <w:rFonts w:ascii="Arial" w:hAnsi="Arial" w:cs="Arial Unicode MS"/>
          <w:b/>
          <w:bCs/>
          <w:color w:val="000000" w:themeColor="text1"/>
          <w:cs/>
        </w:rPr>
        <w:t>(ஆதார் நகல் இணைக்கப்பட வேண்டும்)</w:t>
      </w:r>
    </w:p>
    <w:p w14:paraId="094F2982" w14:textId="77777777" w:rsidR="001A51E3" w:rsidRDefault="001A51E3" w:rsidP="00E70968">
      <w:pPr>
        <w:pStyle w:val="NormalWeb"/>
        <w:spacing w:before="0" w:beforeAutospacing="0" w:afterAutospacing="0"/>
        <w:jc w:val="both"/>
        <w:rPr>
          <w:rFonts w:ascii="Arial" w:hAnsi="Arial" w:cs="Arial Unicode MS"/>
          <w:b/>
          <w:bCs/>
          <w:color w:val="000000" w:themeColor="text1"/>
        </w:rPr>
      </w:pPr>
    </w:p>
    <w:p w14:paraId="26E9B0B7" w14:textId="2565416F" w:rsidR="00C93106" w:rsidRPr="00D62D15" w:rsidRDefault="00FD1F5B" w:rsidP="00E70968">
      <w:pPr>
        <w:pStyle w:val="NormalWeb"/>
        <w:spacing w:before="0" w:beforeAutospacing="0" w:afterAutospacing="0"/>
        <w:jc w:val="both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மே</w:t>
      </w:r>
      <w:r w:rsidR="007A3C81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ல்மருவத்தூர் ஆதிபராசக்தி </w:t>
      </w:r>
      <w:r w:rsidR="008E6FDE" w:rsidRPr="008E6FDE">
        <w:rPr>
          <w:rFonts w:ascii="Arial Unicode MS" w:eastAsia="Arial Unicode MS" w:hAnsi="Arial Unicode MS" w:cs="Arial Unicode MS" w:hint="cs"/>
          <w:b/>
          <w:bCs/>
          <w:color w:val="000000" w:themeColor="text1"/>
          <w:cs/>
        </w:rPr>
        <w:t>ஆன்மீககுரு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அருள்திரு</w:t>
      </w:r>
      <w:r w:rsidR="008E6FDE">
        <w:rPr>
          <w:rFonts w:ascii="Arial" w:hAnsi="Arial" w:cs="Arial Unicode MS"/>
          <w:b/>
          <w:bCs/>
          <w:color w:val="000000" w:themeColor="text1"/>
        </w:rPr>
        <w:t xml:space="preserve">. </w:t>
      </w:r>
      <w:r w:rsidRPr="008E6FDE">
        <w:rPr>
          <w:rFonts w:ascii="Arial" w:hAnsi="Arial" w:cs="Arial Unicode MS"/>
          <w:b/>
          <w:bCs/>
          <w:color w:val="000000" w:themeColor="text1"/>
          <w:sz w:val="26"/>
          <w:szCs w:val="26"/>
          <w:cs/>
        </w:rPr>
        <w:t>பங்காரு அடிகளார்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அவர்களின் </w:t>
      </w:r>
      <w:r w:rsidR="0016001D" w:rsidRPr="00D62D15">
        <w:rPr>
          <w:rFonts w:ascii="Arial" w:hAnsi="Arial" w:cs="Arial"/>
          <w:b/>
          <w:bCs/>
          <w:color w:val="000000" w:themeColor="text1"/>
        </w:rPr>
        <w:t>8</w:t>
      </w:r>
      <w:r w:rsidR="002E4EA5" w:rsidRPr="00D62D15">
        <w:rPr>
          <w:rFonts w:ascii="Arial" w:hAnsi="Arial" w:cs="Arial"/>
          <w:b/>
          <w:bCs/>
          <w:color w:val="000000" w:themeColor="text1"/>
        </w:rPr>
        <w:t>4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வது அவதாரப் பெருமங்கல 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விழாவை முன்னிட்டு மேல்மருவத்தூரில் </w:t>
      </w:r>
      <w:r w:rsidR="00696F87" w:rsidRPr="00D62D15">
        <w:rPr>
          <w:rFonts w:ascii="Arial" w:hAnsi="Arial" w:cs="Arial"/>
          <w:b/>
          <w:bCs/>
          <w:color w:val="000000" w:themeColor="text1"/>
        </w:rPr>
        <w:t>0</w:t>
      </w:r>
      <w:r w:rsidR="002E4EA5" w:rsidRPr="00D62D15">
        <w:rPr>
          <w:rFonts w:ascii="Arial" w:hAnsi="Arial" w:cs="Arial"/>
          <w:b/>
          <w:bCs/>
          <w:color w:val="000000" w:themeColor="text1"/>
        </w:rPr>
        <w:t>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96F87" w:rsidRPr="00D62D15">
        <w:rPr>
          <w:rFonts w:ascii="Arial" w:hAnsi="Arial" w:cs="Arial"/>
          <w:b/>
          <w:bCs/>
          <w:color w:val="000000" w:themeColor="text1"/>
        </w:rPr>
        <w:t>03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3763D" w:rsidRPr="00D62D15">
        <w:rPr>
          <w:rFonts w:ascii="Arial" w:hAnsi="Arial" w:cs="Arial"/>
          <w:b/>
          <w:bCs/>
          <w:color w:val="000000" w:themeColor="text1"/>
        </w:rPr>
        <w:t>202</w:t>
      </w:r>
      <w:r w:rsidR="002E4EA5" w:rsidRPr="00D62D15">
        <w:rPr>
          <w:rFonts w:ascii="Arial" w:hAnsi="Arial" w:cs="Arial"/>
          <w:b/>
          <w:bCs/>
          <w:color w:val="000000" w:themeColor="text1"/>
        </w:rPr>
        <w:t>4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அன்று நடைபெற்ற மக்கள் நலப்பணி விழாவில் கீழ்கண்ட பொருளை</w:t>
      </w:r>
      <w:r w:rsidR="00E70968" w:rsidRPr="00D62D15">
        <w:rPr>
          <w:rFonts w:ascii="Arial" w:hAnsi="Arial" w:cs="Arial Unicode MS" w:hint="cs"/>
          <w:b/>
          <w:bCs/>
          <w:color w:val="000000" w:themeColor="text1"/>
          <w:cs/>
        </w:rPr>
        <w:t xml:space="preserve"> / 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நிதியை எனது வாழ்வாதாரத்திற்காக இலவசமாக மேல்மருவத்தூர் ஆதிபராசக்தி </w:t>
      </w:r>
      <w:r w:rsidR="00360C50" w:rsidRPr="00D62D15">
        <w:rPr>
          <w:rFonts w:ascii="Arial" w:hAnsi="Arial" w:cs="Arial Unicode MS" w:hint="cs"/>
          <w:b/>
          <w:bCs/>
          <w:color w:val="000000" w:themeColor="text1"/>
          <w:cs/>
        </w:rPr>
        <w:t>ஆன்மீக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இயக்கத்திடம் </w:t>
      </w:r>
      <w:r w:rsidR="00360C50" w:rsidRPr="00D62D15">
        <w:rPr>
          <w:rFonts w:ascii="Arial" w:hAnsi="Arial" w:cs="Arial Unicode MS" w:hint="cs"/>
          <w:b/>
          <w:bCs/>
          <w:color w:val="000000" w:themeColor="text1"/>
          <w:cs/>
        </w:rPr>
        <w:t>இருந்து</w:t>
      </w:r>
      <w:r w:rsidR="00360C50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பெற்றுக் கொண்டேன்.</w:t>
      </w:r>
    </w:p>
    <w:p w14:paraId="28B0A38A" w14:textId="160B39FB" w:rsidR="001A51E3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E2D18CC" w14:textId="5EEC730A" w:rsidR="00696F87" w:rsidRPr="00D62D15" w:rsidRDefault="00FD1F5B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பொருள் / நிதி</w:t>
      </w:r>
      <w:r w:rsidR="0016399C" w:rsidRPr="00D62D15">
        <w:rPr>
          <w:rFonts w:ascii="Arial" w:hAnsi="Arial" w:cs="Arial Unicode MS"/>
          <w:b/>
          <w:bCs/>
          <w:color w:val="000000" w:themeColor="text1"/>
        </w:rPr>
        <w:t>: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</w:p>
    <w:p w14:paraId="531D2C6A" w14:textId="77777777" w:rsidR="00BD063A" w:rsidRDefault="00BD063A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5FBA473" w14:textId="77777777" w:rsidR="001A51E3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25CBE20F" w14:textId="77777777" w:rsidR="001A51E3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7CB47803" w14:textId="77777777" w:rsidR="001A51E3" w:rsidRPr="00D62D15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337FBCCD" w14:textId="77777777" w:rsidR="001521E9" w:rsidRDefault="001521E9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7C6D8373" w14:textId="77777777" w:rsidR="001521E9" w:rsidRDefault="001521E9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A25473A" w14:textId="77777777" w:rsidR="001521E9" w:rsidRDefault="001521E9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7187620D" w14:textId="77777777" w:rsidR="001521E9" w:rsidRDefault="001521E9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213DC456" w14:textId="467AD698" w:rsidR="00D62D15" w:rsidRPr="00AD23D7" w:rsidRDefault="00FD1F5B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தேதி : </w:t>
      </w:r>
      <w:r w:rsidR="00696F87" w:rsidRPr="00D62D15">
        <w:rPr>
          <w:rFonts w:ascii="Arial" w:hAnsi="Arial" w:cs="Arial"/>
          <w:b/>
          <w:bCs/>
          <w:color w:val="000000" w:themeColor="text1"/>
        </w:rPr>
        <w:t>0</w:t>
      </w:r>
      <w:r w:rsidR="002E4EA5" w:rsidRPr="00D62D15">
        <w:rPr>
          <w:rFonts w:ascii="Arial" w:hAnsi="Arial" w:cs="Arial"/>
          <w:b/>
          <w:bCs/>
          <w:color w:val="000000" w:themeColor="text1"/>
        </w:rPr>
        <w:t>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96F87" w:rsidRPr="00D62D15">
        <w:rPr>
          <w:rFonts w:ascii="Arial" w:hAnsi="Arial" w:cs="Arial"/>
          <w:b/>
          <w:bCs/>
          <w:color w:val="000000" w:themeColor="text1"/>
        </w:rPr>
        <w:t>03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3763D" w:rsidRPr="00D62D15">
        <w:rPr>
          <w:rFonts w:ascii="Arial" w:hAnsi="Arial" w:cs="Arial"/>
          <w:b/>
          <w:bCs/>
          <w:color w:val="000000" w:themeColor="text1"/>
        </w:rPr>
        <w:t>202</w:t>
      </w:r>
      <w:r w:rsidR="002E4EA5" w:rsidRPr="00D62D15">
        <w:rPr>
          <w:rFonts w:ascii="Arial" w:hAnsi="Arial" w:cs="Arial"/>
          <w:b/>
          <w:bCs/>
          <w:color w:val="000000" w:themeColor="text1"/>
        </w:rPr>
        <w:t>4</w:t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    </w:t>
      </w:r>
      <w:r w:rsidR="00D62D15">
        <w:rPr>
          <w:rFonts w:ascii="Arial" w:hAnsi="Arial" w:cs="Arial Unicode MS"/>
          <w:b/>
          <w:bCs/>
          <w:color w:val="000000" w:themeColor="text1"/>
        </w:rPr>
        <w:tab/>
      </w:r>
      <w:r w:rsidR="00D62D15">
        <w:rPr>
          <w:rFonts w:ascii="Arial" w:hAnsi="Arial" w:cs="Arial Unicode MS"/>
          <w:b/>
          <w:bCs/>
          <w:color w:val="000000" w:themeColor="text1"/>
        </w:rPr>
        <w:tab/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கையொப்பம்</w:t>
      </w:r>
    </w:p>
    <w:sectPr w:rsidR="00D62D15" w:rsidRPr="00AD23D7" w:rsidSect="00033B44">
      <w:pgSz w:w="11900" w:h="16840"/>
      <w:pgMar w:top="322" w:right="849" w:bottom="18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min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1E3"/>
    <w:rsid w:val="00033B44"/>
    <w:rsid w:val="001521E9"/>
    <w:rsid w:val="0016001D"/>
    <w:rsid w:val="0016399C"/>
    <w:rsid w:val="0019721F"/>
    <w:rsid w:val="001A51E3"/>
    <w:rsid w:val="002E4EA5"/>
    <w:rsid w:val="00360C50"/>
    <w:rsid w:val="004378A9"/>
    <w:rsid w:val="004B15B2"/>
    <w:rsid w:val="004B3A21"/>
    <w:rsid w:val="004C4215"/>
    <w:rsid w:val="004D0763"/>
    <w:rsid w:val="004D45CF"/>
    <w:rsid w:val="005A27E0"/>
    <w:rsid w:val="005E2576"/>
    <w:rsid w:val="00633B5F"/>
    <w:rsid w:val="0063763D"/>
    <w:rsid w:val="00696F87"/>
    <w:rsid w:val="006D66E3"/>
    <w:rsid w:val="00703666"/>
    <w:rsid w:val="007A3C81"/>
    <w:rsid w:val="00801C7F"/>
    <w:rsid w:val="00897E58"/>
    <w:rsid w:val="008E6FDE"/>
    <w:rsid w:val="00946D7C"/>
    <w:rsid w:val="009A22E8"/>
    <w:rsid w:val="00AC13DC"/>
    <w:rsid w:val="00AD23D7"/>
    <w:rsid w:val="00B152AB"/>
    <w:rsid w:val="00BB43C3"/>
    <w:rsid w:val="00BD063A"/>
    <w:rsid w:val="00C93106"/>
    <w:rsid w:val="00D62D15"/>
    <w:rsid w:val="00D74E94"/>
    <w:rsid w:val="00DA56C9"/>
    <w:rsid w:val="00DC2FDE"/>
    <w:rsid w:val="00DF3F23"/>
    <w:rsid w:val="00E70968"/>
    <w:rsid w:val="00F27125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289"/>
  <w15:chartTrackingRefBased/>
  <w15:docId w15:val="{4B601603-3A03-5747-85E0-D02C839A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wathshakthi/Downloads/acknowledgement%20sing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acknowledgement single.dotx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Aswath Shakthi K P</cp:lastModifiedBy>
  <cp:revision>3</cp:revision>
  <cp:lastPrinted>2024-02-03T05:34:00Z</cp:lastPrinted>
  <dcterms:created xsi:type="dcterms:W3CDTF">2024-02-28T06:56:00Z</dcterms:created>
  <dcterms:modified xsi:type="dcterms:W3CDTF">2024-02-28T06:56:00Z</dcterms:modified>
</cp:coreProperties>
</file>